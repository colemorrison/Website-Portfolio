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8F38" w14:textId="4294560D" w:rsidR="00F41BEE" w:rsidRDefault="00654B7D" w:rsidP="009F2912">
      <w:pPr>
        <w:pStyle w:val="Title"/>
      </w:pPr>
      <w:r>
        <w:t>Cole Morrison</w:t>
      </w:r>
    </w:p>
    <w:p w14:paraId="29F5EF3B" w14:textId="776A2701" w:rsidR="00003455" w:rsidRPr="00003455" w:rsidRDefault="00654B7D" w:rsidP="00654B7D">
      <w:r>
        <w:t xml:space="preserve">JACKSONVILLE FL | 904-476-1448 | </w:t>
      </w:r>
      <w:hyperlink r:id="rId11" w:history="1">
        <w:r w:rsidRPr="00A50493">
          <w:rPr>
            <w:rStyle w:val="Hyperlink"/>
          </w:rPr>
          <w:t>Colemorrison321@icloud.com</w:t>
        </w:r>
      </w:hyperlink>
      <w:r>
        <w:t xml:space="preserve"> | </w:t>
      </w:r>
      <w:hyperlink r:id="rId12" w:history="1">
        <w:r w:rsidRPr="00654B7D">
          <w:rPr>
            <w:rStyle w:val="Hyperlink"/>
          </w:rPr>
          <w:t>Cole Morrison | Software Engineering Portfolio</w:t>
        </w:r>
      </w:hyperlink>
    </w:p>
    <w:p w14:paraId="5AE77A88" w14:textId="411AE6DC" w:rsidR="00F41BEE" w:rsidRDefault="00654B7D" w:rsidP="006E0605">
      <w:pPr>
        <w:pStyle w:val="Heading1"/>
      </w:pPr>
      <w:r>
        <w:t>Skills</w:t>
      </w:r>
    </w:p>
    <w:p w14:paraId="7D5493E9"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088884F4" wp14:editId="786140E1">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7D6FB9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626E4994" w14:textId="17C48E7D" w:rsidR="00654B7D" w:rsidRDefault="00654B7D" w:rsidP="00654B7D">
      <w:r w:rsidRPr="00654B7D">
        <w:rPr>
          <w:b/>
          <w:bCs/>
        </w:rPr>
        <w:t>Programming:</w:t>
      </w:r>
      <w:r>
        <w:t xml:space="preserve"> Python, PHP, C#, JavaScript, HTML, CSS, Java</w:t>
      </w:r>
    </w:p>
    <w:p w14:paraId="3C09923A" w14:textId="5734345A" w:rsidR="00654B7D" w:rsidRDefault="00654B7D" w:rsidP="00654B7D">
      <w:r w:rsidRPr="00654B7D">
        <w:rPr>
          <w:b/>
          <w:bCs/>
        </w:rPr>
        <w:t>Libraries and Frameworks:</w:t>
      </w:r>
      <w:r>
        <w:t xml:space="preserve"> .NET Core, Pygame, Selenium WebDriver</w:t>
      </w:r>
    </w:p>
    <w:p w14:paraId="563B7E48" w14:textId="08C94CBF" w:rsidR="00654B7D" w:rsidRDefault="00654B7D" w:rsidP="00654B7D">
      <w:r w:rsidRPr="00654B7D">
        <w:rPr>
          <w:b/>
          <w:bCs/>
        </w:rPr>
        <w:t>Databases:</w:t>
      </w:r>
      <w:r>
        <w:t xml:space="preserve"> SQL, Microsoft SQL Server Management, DB Browser; Proficient in Normalizing Database Schema to 4NF</w:t>
      </w:r>
    </w:p>
    <w:p w14:paraId="30BB500D" w14:textId="52182ADF" w:rsidR="00F41BEE" w:rsidRDefault="00654B7D" w:rsidP="00654B7D">
      <w:r w:rsidRPr="00654B7D">
        <w:rPr>
          <w:b/>
          <w:bCs/>
        </w:rPr>
        <w:t>APIs:</w:t>
      </w:r>
      <w:r>
        <w:t xml:space="preserve"> MapBox API</w:t>
      </w:r>
    </w:p>
    <w:p w14:paraId="7E9006CD" w14:textId="77777777" w:rsidR="00633D9A" w:rsidRDefault="00633D9A" w:rsidP="00654B7D"/>
    <w:p w14:paraId="2C1BDEEF" w14:textId="77777777" w:rsidR="00633D9A" w:rsidRDefault="00633D9A" w:rsidP="00633D9A">
      <w:pPr>
        <w:pStyle w:val="Heading1"/>
      </w:pPr>
      <w:r>
        <w:t>Projects</w:t>
      </w:r>
    </w:p>
    <w:p w14:paraId="44445216" w14:textId="77777777" w:rsidR="00633D9A" w:rsidRPr="00003455" w:rsidRDefault="00633D9A" w:rsidP="00633D9A">
      <w:pPr>
        <w:spacing w:line="168" w:lineRule="auto"/>
        <w:rPr>
          <w:sz w:val="10"/>
          <w:szCs w:val="12"/>
        </w:rPr>
      </w:pPr>
      <w:r w:rsidRPr="00003455">
        <w:rPr>
          <w:noProof/>
          <w:sz w:val="10"/>
          <w:szCs w:val="12"/>
        </w:rPr>
        <mc:AlternateContent>
          <mc:Choice Requires="wps">
            <w:drawing>
              <wp:inline distT="0" distB="0" distL="0" distR="0" wp14:anchorId="0D316EA6" wp14:editId="3C6E85A9">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6C7D68D"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0C0DF8FA" w14:textId="2F85D6AA" w:rsidR="00633D9A" w:rsidRPr="00633D9A" w:rsidRDefault="00633D9A" w:rsidP="00633D9A">
      <w:pPr>
        <w:pStyle w:val="ListBullet"/>
        <w:numPr>
          <w:ilvl w:val="0"/>
          <w:numId w:val="22"/>
        </w:numPr>
      </w:pPr>
      <w:r>
        <w:t xml:space="preserve"> </w:t>
      </w:r>
      <w:r w:rsidRPr="00633D9A">
        <w:t>Portfolio Website</w:t>
      </w:r>
      <w:r>
        <w:t xml:space="preserve">  </w:t>
      </w:r>
      <w:hyperlink r:id="rId13" w:history="1">
        <w:r w:rsidRPr="00654B7D">
          <w:rPr>
            <w:rStyle w:val="Hyperlink"/>
          </w:rPr>
          <w:t>Cole Morrison | Software Engineering Portfolio</w:t>
        </w:r>
      </w:hyperlink>
    </w:p>
    <w:p w14:paraId="0F154047" w14:textId="77777777" w:rsidR="00633D9A" w:rsidRPr="00633D9A" w:rsidRDefault="00633D9A" w:rsidP="00633D9A">
      <w:pPr>
        <w:pStyle w:val="ListBullet"/>
        <w:numPr>
          <w:ilvl w:val="1"/>
          <w:numId w:val="22"/>
        </w:numPr>
      </w:pPr>
      <w:r w:rsidRPr="00633D9A">
        <w:t>Tech Stack: HTML, CSS, Vanilla JavaScript, PHP</w:t>
      </w:r>
    </w:p>
    <w:p w14:paraId="3D4F92C6" w14:textId="77777777" w:rsidR="00633D9A" w:rsidRPr="00633D9A" w:rsidRDefault="00633D9A" w:rsidP="00633D9A">
      <w:pPr>
        <w:pStyle w:val="ListBullet"/>
        <w:numPr>
          <w:ilvl w:val="1"/>
          <w:numId w:val="22"/>
        </w:numPr>
      </w:pPr>
      <w:r w:rsidRPr="00633D9A">
        <w:t>Applied Skills: Responsive Design, Cross-browser Compatibility, UI/UX Design</w:t>
      </w:r>
    </w:p>
    <w:p w14:paraId="30BE8B80" w14:textId="77777777" w:rsidR="00633D9A" w:rsidRPr="00633D9A" w:rsidRDefault="00633D9A" w:rsidP="00633D9A">
      <w:pPr>
        <w:pStyle w:val="ListBullet"/>
        <w:numPr>
          <w:ilvl w:val="1"/>
          <w:numId w:val="22"/>
        </w:numPr>
      </w:pPr>
      <w:r w:rsidRPr="00633D9A">
        <w:t>Description: Developed a responsive Portfolio Website that dynamically adjusts its layout to accommodate different screen sizes. The website consists of five pages - Home, Resume, Projects, MyWiki (blog), and Contact. It provides an interactive and visually appealing experience and is hosted on Amazon AWS (Amazon Azara).</w:t>
      </w:r>
    </w:p>
    <w:p w14:paraId="5AE54BC8" w14:textId="77777777" w:rsidR="00633D9A" w:rsidRPr="00633D9A" w:rsidRDefault="00633D9A" w:rsidP="00633D9A">
      <w:pPr>
        <w:pStyle w:val="ListBullet"/>
        <w:numPr>
          <w:ilvl w:val="0"/>
          <w:numId w:val="22"/>
        </w:numPr>
      </w:pPr>
      <w:r w:rsidRPr="00633D9A">
        <w:t>Traceroute Project</w:t>
      </w:r>
    </w:p>
    <w:p w14:paraId="299916E4" w14:textId="77777777" w:rsidR="00633D9A" w:rsidRPr="00633D9A" w:rsidRDefault="00633D9A" w:rsidP="00633D9A">
      <w:pPr>
        <w:pStyle w:val="ListBullet"/>
        <w:numPr>
          <w:ilvl w:val="1"/>
          <w:numId w:val="22"/>
        </w:numPr>
      </w:pPr>
      <w:r w:rsidRPr="00633D9A">
        <w:t>Tech Stack: Python, HTML, JavaScript, CSS, MapBox API, Scapy library, Flask, GeoJSON format</w:t>
      </w:r>
    </w:p>
    <w:p w14:paraId="710FFD7F" w14:textId="77777777" w:rsidR="00633D9A" w:rsidRPr="00633D9A" w:rsidRDefault="00633D9A" w:rsidP="00633D9A">
      <w:pPr>
        <w:pStyle w:val="ListBullet"/>
        <w:numPr>
          <w:ilvl w:val="1"/>
          <w:numId w:val="22"/>
        </w:numPr>
      </w:pPr>
      <w:r w:rsidRPr="00633D9A">
        <w:t>Applied Skills: Traceroute Functionality, API Integration, Geographical Data Handling</w:t>
      </w:r>
    </w:p>
    <w:p w14:paraId="0D7CD4B8" w14:textId="77777777" w:rsidR="00633D9A" w:rsidRPr="00633D9A" w:rsidRDefault="00633D9A" w:rsidP="00633D9A">
      <w:pPr>
        <w:pStyle w:val="ListBullet"/>
        <w:numPr>
          <w:ilvl w:val="1"/>
          <w:numId w:val="22"/>
        </w:numPr>
      </w:pPr>
      <w:r w:rsidRPr="00633D9A">
        <w:t>Description: The Traceroute Visualizer is a web tool that allows users to enter a website address or IP address and see a visual representation of the network path it takes. It displays the involved routers and their connections. Users can hover over the elements to gather more information about the routers and IP addresses. The visualizer also presents the delay in milliseconds (ms) at each step, providing insights into network efficiency.</w:t>
      </w:r>
    </w:p>
    <w:p w14:paraId="60F522D1" w14:textId="77777777" w:rsidR="00633D9A" w:rsidRPr="00633D9A" w:rsidRDefault="00633D9A" w:rsidP="00633D9A">
      <w:pPr>
        <w:pStyle w:val="ListBullet"/>
        <w:numPr>
          <w:ilvl w:val="0"/>
          <w:numId w:val="22"/>
        </w:numPr>
      </w:pPr>
      <w:r w:rsidRPr="00633D9A">
        <w:t>Ticket Management Website</w:t>
      </w:r>
    </w:p>
    <w:p w14:paraId="3745A6BC" w14:textId="77777777" w:rsidR="00633D9A" w:rsidRPr="00633D9A" w:rsidRDefault="00633D9A" w:rsidP="00633D9A">
      <w:pPr>
        <w:pStyle w:val="ListBullet"/>
        <w:numPr>
          <w:ilvl w:val="1"/>
          <w:numId w:val="22"/>
        </w:numPr>
      </w:pPr>
      <w:r w:rsidRPr="00633D9A">
        <w:t>Tech Stack: C# .NET Core, Microsoft SQL Server, Bootstrap</w:t>
      </w:r>
    </w:p>
    <w:p w14:paraId="061A48FA" w14:textId="77777777" w:rsidR="00633D9A" w:rsidRPr="00633D9A" w:rsidRDefault="00633D9A" w:rsidP="00633D9A">
      <w:pPr>
        <w:pStyle w:val="ListBullet"/>
        <w:numPr>
          <w:ilvl w:val="1"/>
          <w:numId w:val="22"/>
        </w:numPr>
      </w:pPr>
      <w:r w:rsidRPr="00633D9A">
        <w:t>Applied Skills: Database Design, Database Normalization (4NF), CRUD, Database Management</w:t>
      </w:r>
    </w:p>
    <w:p w14:paraId="396E47A8" w14:textId="77777777" w:rsidR="00633D9A" w:rsidRPr="00633D9A" w:rsidRDefault="00633D9A" w:rsidP="00633D9A">
      <w:pPr>
        <w:pStyle w:val="ListBullet"/>
        <w:numPr>
          <w:ilvl w:val="1"/>
          <w:numId w:val="22"/>
        </w:numPr>
      </w:pPr>
      <w:r w:rsidRPr="00633D9A">
        <w:t>Description: The Ticket Management Website is a project designed for efficient ticket management. It allows students to submit and view their tickets, while workers have additional privileges to create, claim, and edit tickets. Managers can create and edit user accounts and manage tickets.</w:t>
      </w:r>
    </w:p>
    <w:p w14:paraId="17DA8A13" w14:textId="77777777" w:rsidR="00633D9A" w:rsidRPr="00633D9A" w:rsidRDefault="00633D9A" w:rsidP="00633D9A">
      <w:pPr>
        <w:pStyle w:val="ListBullet"/>
        <w:numPr>
          <w:ilvl w:val="0"/>
          <w:numId w:val="22"/>
        </w:numPr>
      </w:pPr>
      <w:r w:rsidRPr="00633D9A">
        <w:t>Ant Simulator (Work-in-Progress)</w:t>
      </w:r>
    </w:p>
    <w:p w14:paraId="35EFBA4B" w14:textId="77777777" w:rsidR="00633D9A" w:rsidRPr="00633D9A" w:rsidRDefault="00633D9A" w:rsidP="00633D9A">
      <w:pPr>
        <w:pStyle w:val="ListBullet"/>
        <w:numPr>
          <w:ilvl w:val="1"/>
          <w:numId w:val="22"/>
        </w:numPr>
      </w:pPr>
      <w:r w:rsidRPr="00633D9A">
        <w:t>Tech Stack: Python, Pygame</w:t>
      </w:r>
    </w:p>
    <w:p w14:paraId="48CA9C59" w14:textId="77777777" w:rsidR="00633D9A" w:rsidRPr="00633D9A" w:rsidRDefault="00633D9A" w:rsidP="00633D9A">
      <w:pPr>
        <w:pStyle w:val="ListBullet"/>
        <w:numPr>
          <w:ilvl w:val="1"/>
          <w:numId w:val="22"/>
        </w:numPr>
      </w:pPr>
      <w:r w:rsidRPr="00633D9A">
        <w:t>Applied Skills: QuadTree Data Structure Implementation, Object-Oriented Programming (OOP)</w:t>
      </w:r>
    </w:p>
    <w:p w14:paraId="1FDCD8A7" w14:textId="77777777" w:rsidR="00633D9A" w:rsidRPr="00633D9A" w:rsidRDefault="00633D9A" w:rsidP="00633D9A">
      <w:pPr>
        <w:pStyle w:val="ListBullet"/>
        <w:numPr>
          <w:ilvl w:val="1"/>
          <w:numId w:val="22"/>
        </w:numPr>
      </w:pPr>
      <w:r w:rsidRPr="00633D9A">
        <w:t>Description: The 2D Ant Simulator aims to simulate the behavior of an ant colony in a two-dimensional environment. The project focuses on realistic movement patterns and behaviors, including the ants' ability to leave chemical trails to guide others toward food sources. It incorporates a custom QuadTree data structure for optimized collision detection and improved performance. The project follows object-oriented programming principles for modular and extensible code.</w:t>
      </w:r>
    </w:p>
    <w:p w14:paraId="4AB0768F" w14:textId="77777777" w:rsidR="00633D9A" w:rsidRPr="00633D9A" w:rsidRDefault="00633D9A" w:rsidP="00633D9A">
      <w:pPr>
        <w:pStyle w:val="ListBullet"/>
        <w:numPr>
          <w:ilvl w:val="0"/>
          <w:numId w:val="22"/>
        </w:numPr>
      </w:pPr>
      <w:r w:rsidRPr="00633D9A">
        <w:lastRenderedPageBreak/>
        <w:t>Small Projects</w:t>
      </w:r>
    </w:p>
    <w:p w14:paraId="6EC12F14" w14:textId="77777777" w:rsidR="00633D9A" w:rsidRPr="00633D9A" w:rsidRDefault="00633D9A" w:rsidP="00633D9A">
      <w:pPr>
        <w:pStyle w:val="ListBullet"/>
        <w:numPr>
          <w:ilvl w:val="1"/>
          <w:numId w:val="22"/>
        </w:numPr>
      </w:pPr>
      <w:r w:rsidRPr="00633D9A">
        <w:t>Tech Stack: Python, Java, Selenium WebDriver</w:t>
      </w:r>
    </w:p>
    <w:p w14:paraId="0437F806" w14:textId="77777777" w:rsidR="00633D9A" w:rsidRPr="00633D9A" w:rsidRDefault="00633D9A" w:rsidP="00633D9A">
      <w:pPr>
        <w:pStyle w:val="ListBullet"/>
        <w:numPr>
          <w:ilvl w:val="1"/>
          <w:numId w:val="22"/>
        </w:numPr>
      </w:pPr>
      <w:r w:rsidRPr="00633D9A">
        <w:t>Applied Skills: Object-Oriented Programming (OOP)</w:t>
      </w:r>
    </w:p>
    <w:p w14:paraId="7232A511" w14:textId="77777777" w:rsidR="00633D9A" w:rsidRPr="00633D9A" w:rsidRDefault="00633D9A" w:rsidP="00633D9A">
      <w:pPr>
        <w:pStyle w:val="ListBullet"/>
        <w:numPr>
          <w:ilvl w:val="1"/>
          <w:numId w:val="22"/>
        </w:numPr>
      </w:pPr>
      <w:r w:rsidRPr="00633D9A">
        <w:t>Description:</w:t>
      </w:r>
    </w:p>
    <w:p w14:paraId="1BF3616F" w14:textId="77777777" w:rsidR="00633D9A" w:rsidRPr="00633D9A" w:rsidRDefault="00633D9A" w:rsidP="00633D9A">
      <w:pPr>
        <w:pStyle w:val="ListBullet"/>
        <w:numPr>
          <w:ilvl w:val="2"/>
          <w:numId w:val="22"/>
        </w:numPr>
      </w:pPr>
      <w:r w:rsidRPr="00633D9A">
        <w:t>Youtube Free Views: Developed a Python script using Selenium WebDriver to simulate interactions with YouTube, artificially increasing view counts.</w:t>
      </w:r>
    </w:p>
    <w:p w14:paraId="62ED944C" w14:textId="77777777" w:rsidR="00633D9A" w:rsidRPr="00633D9A" w:rsidRDefault="00633D9A" w:rsidP="00633D9A">
      <w:pPr>
        <w:pStyle w:val="ListBullet"/>
        <w:numPr>
          <w:ilvl w:val="2"/>
          <w:numId w:val="22"/>
        </w:numPr>
      </w:pPr>
      <w:r w:rsidRPr="00633D9A">
        <w:t>Instagram Bio Changer: Created a Python script using Selenium WebDriver to automate the login process to my Instagram account. The script dynamically updates my bio to display the username of the most recent follower.</w:t>
      </w:r>
    </w:p>
    <w:p w14:paraId="1CFAC6AF" w14:textId="1C50B726" w:rsidR="00003455" w:rsidRDefault="00633D9A" w:rsidP="009E3475">
      <w:pPr>
        <w:pStyle w:val="ListBullet"/>
        <w:numPr>
          <w:ilvl w:val="2"/>
          <w:numId w:val="22"/>
        </w:numPr>
      </w:pPr>
      <w:r w:rsidRPr="00633D9A">
        <w:t xml:space="preserve">CSGO Name/Pic Changer: Developed a Java project that periodically updates my Steam username and profile picture. It changes my Steam name to reflect the current time and sets my profile picture to an image of an analog clock. </w:t>
      </w:r>
    </w:p>
    <w:p w14:paraId="5BA4F7BF" w14:textId="77777777" w:rsidR="00F41BEE" w:rsidRDefault="00000000" w:rsidP="006E0605">
      <w:pPr>
        <w:pStyle w:val="Heading1"/>
      </w:pPr>
      <w:sdt>
        <w:sdtPr>
          <w:id w:val="1494989950"/>
          <w:placeholder>
            <w:docPart w:val="0752A61FA0FB40C4BCC1D8644A68C0C0"/>
          </w:placeholder>
          <w:temporary/>
          <w:showingPlcHdr/>
          <w15:appearance w15:val="hidden"/>
        </w:sdtPr>
        <w:sdtContent>
          <w:r w:rsidR="00F41BEE">
            <w:t>Experience</w:t>
          </w:r>
        </w:sdtContent>
      </w:sdt>
    </w:p>
    <w:p w14:paraId="62C141DC"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4602F970" wp14:editId="7B2827B5">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CDFF75"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0D2A550B" w14:textId="77777777" w:rsidR="00654B7D" w:rsidRPr="00654B7D" w:rsidRDefault="00654B7D" w:rsidP="00654B7D">
      <w:pPr>
        <w:pStyle w:val="ListBullet"/>
        <w:numPr>
          <w:ilvl w:val="0"/>
          <w:numId w:val="20"/>
        </w:numPr>
        <w:spacing w:after="0"/>
        <w:rPr>
          <w:b/>
          <w:bCs/>
        </w:rPr>
      </w:pPr>
      <w:r w:rsidRPr="00654B7D">
        <w:rPr>
          <w:b/>
          <w:bCs/>
        </w:rPr>
        <w:t>Grounds Crew, Georgia Cumberland Academy</w:t>
      </w:r>
    </w:p>
    <w:p w14:paraId="2C0D44D0" w14:textId="77777777" w:rsidR="00654B7D" w:rsidRPr="00762A95" w:rsidRDefault="00654B7D" w:rsidP="00654B7D">
      <w:pPr>
        <w:pStyle w:val="ListBullet"/>
        <w:numPr>
          <w:ilvl w:val="1"/>
          <w:numId w:val="20"/>
        </w:numPr>
        <w:spacing w:after="0"/>
      </w:pPr>
      <w:r w:rsidRPr="00762A95">
        <w:t>August 2018 to May 2020</w:t>
      </w:r>
    </w:p>
    <w:p w14:paraId="1415B3C9" w14:textId="77777777" w:rsidR="00654B7D" w:rsidRPr="00762A95" w:rsidRDefault="00654B7D" w:rsidP="00654B7D">
      <w:pPr>
        <w:pStyle w:val="ListBullet"/>
        <w:numPr>
          <w:ilvl w:val="1"/>
          <w:numId w:val="20"/>
        </w:numPr>
        <w:spacing w:after="0"/>
      </w:pPr>
      <w:r w:rsidRPr="00762A95">
        <w:t>Responsibilities: Maintained school grounds by mowing, watering, planting flowers and trees, and other assigned tasks.</w:t>
      </w:r>
    </w:p>
    <w:p w14:paraId="1F9EDFCB" w14:textId="77777777" w:rsidR="00654B7D" w:rsidRPr="00654B7D" w:rsidRDefault="00654B7D" w:rsidP="00654B7D">
      <w:pPr>
        <w:pStyle w:val="ListBullet"/>
        <w:numPr>
          <w:ilvl w:val="0"/>
          <w:numId w:val="20"/>
        </w:numPr>
        <w:spacing w:after="0"/>
        <w:rPr>
          <w:b/>
          <w:bCs/>
        </w:rPr>
      </w:pPr>
      <w:r w:rsidRPr="00654B7D">
        <w:rPr>
          <w:b/>
          <w:bCs/>
        </w:rPr>
        <w:t>Academic Tutor, Georgia Cumberland Academy</w:t>
      </w:r>
    </w:p>
    <w:p w14:paraId="2CFC23F2" w14:textId="77777777" w:rsidR="00654B7D" w:rsidRPr="00762A95" w:rsidRDefault="00654B7D" w:rsidP="00654B7D">
      <w:pPr>
        <w:pStyle w:val="ListBullet"/>
        <w:numPr>
          <w:ilvl w:val="1"/>
          <w:numId w:val="20"/>
        </w:numPr>
        <w:spacing w:after="0"/>
      </w:pPr>
      <w:r w:rsidRPr="00762A95">
        <w:t>August 2020 to May 2021</w:t>
      </w:r>
    </w:p>
    <w:p w14:paraId="5FFBD367" w14:textId="77777777" w:rsidR="00654B7D" w:rsidRPr="00762A95" w:rsidRDefault="00654B7D" w:rsidP="00654B7D">
      <w:pPr>
        <w:pStyle w:val="ListBullet"/>
        <w:numPr>
          <w:ilvl w:val="1"/>
          <w:numId w:val="20"/>
        </w:numPr>
        <w:spacing w:after="0"/>
      </w:pPr>
      <w:r w:rsidRPr="00762A95">
        <w:t>Responsibilities: Assisted students with homework and studying for tests.</w:t>
      </w:r>
    </w:p>
    <w:p w14:paraId="5AEA041D" w14:textId="77777777" w:rsidR="00654B7D" w:rsidRPr="00654B7D" w:rsidRDefault="00654B7D" w:rsidP="00654B7D">
      <w:pPr>
        <w:pStyle w:val="ListBullet"/>
        <w:numPr>
          <w:ilvl w:val="0"/>
          <w:numId w:val="20"/>
        </w:numPr>
        <w:spacing w:after="0"/>
        <w:rPr>
          <w:b/>
          <w:bCs/>
        </w:rPr>
      </w:pPr>
      <w:r w:rsidRPr="00654B7D">
        <w:rPr>
          <w:b/>
          <w:bCs/>
        </w:rPr>
        <w:t>Warehouse Worker, Amazon</w:t>
      </w:r>
    </w:p>
    <w:p w14:paraId="5EACA360" w14:textId="19D126F0" w:rsidR="00654B7D" w:rsidRPr="00762A95" w:rsidRDefault="00654B7D" w:rsidP="00654B7D">
      <w:pPr>
        <w:pStyle w:val="ListBullet"/>
        <w:numPr>
          <w:ilvl w:val="1"/>
          <w:numId w:val="20"/>
        </w:numPr>
        <w:spacing w:after="0"/>
      </w:pPr>
      <w:r w:rsidRPr="00762A95">
        <w:t xml:space="preserve">Dates: </w:t>
      </w:r>
      <w:r>
        <w:t>May 2021 to August 2021</w:t>
      </w:r>
    </w:p>
    <w:p w14:paraId="200487B9" w14:textId="77777777" w:rsidR="00654B7D" w:rsidRPr="00762A95" w:rsidRDefault="00654B7D" w:rsidP="00654B7D">
      <w:pPr>
        <w:pStyle w:val="ListBullet"/>
        <w:numPr>
          <w:ilvl w:val="1"/>
          <w:numId w:val="20"/>
        </w:numPr>
        <w:spacing w:after="0"/>
      </w:pPr>
      <w:r w:rsidRPr="00762A95">
        <w:t>Responsibilities: Packaged items.</w:t>
      </w:r>
    </w:p>
    <w:p w14:paraId="68D7829F" w14:textId="77777777" w:rsidR="00654B7D" w:rsidRPr="00654B7D" w:rsidRDefault="00654B7D" w:rsidP="00654B7D">
      <w:pPr>
        <w:pStyle w:val="ListBullet"/>
        <w:numPr>
          <w:ilvl w:val="0"/>
          <w:numId w:val="20"/>
        </w:numPr>
        <w:spacing w:after="0"/>
        <w:rPr>
          <w:b/>
          <w:bCs/>
        </w:rPr>
      </w:pPr>
      <w:r w:rsidRPr="00654B7D">
        <w:rPr>
          <w:b/>
          <w:bCs/>
        </w:rPr>
        <w:t>Food Runner/Busser, Cantina Louie</w:t>
      </w:r>
    </w:p>
    <w:p w14:paraId="2EBAF35E" w14:textId="77777777" w:rsidR="00654B7D" w:rsidRPr="00762A95" w:rsidRDefault="00654B7D" w:rsidP="00654B7D">
      <w:pPr>
        <w:pStyle w:val="ListBullet"/>
        <w:numPr>
          <w:ilvl w:val="1"/>
          <w:numId w:val="20"/>
        </w:numPr>
        <w:spacing w:after="0"/>
      </w:pPr>
      <w:r w:rsidRPr="00762A95">
        <w:t>May 2022 to August 2022</w:t>
      </w:r>
    </w:p>
    <w:p w14:paraId="55171C50" w14:textId="77777777" w:rsidR="00654B7D" w:rsidRPr="00762A95" w:rsidRDefault="00654B7D" w:rsidP="00654B7D">
      <w:pPr>
        <w:pStyle w:val="ListBullet"/>
        <w:numPr>
          <w:ilvl w:val="1"/>
          <w:numId w:val="20"/>
        </w:numPr>
        <w:spacing w:after="0"/>
      </w:pPr>
      <w:r w:rsidRPr="00762A95">
        <w:t>Responsibilities: Delivered food to guests and cleaned tables.</w:t>
      </w:r>
    </w:p>
    <w:p w14:paraId="72A6079F" w14:textId="77777777" w:rsidR="00654B7D" w:rsidRPr="00654B7D" w:rsidRDefault="00654B7D" w:rsidP="00654B7D">
      <w:pPr>
        <w:pStyle w:val="ListBullet"/>
        <w:numPr>
          <w:ilvl w:val="0"/>
          <w:numId w:val="20"/>
        </w:numPr>
        <w:spacing w:after="0"/>
        <w:rPr>
          <w:b/>
          <w:bCs/>
        </w:rPr>
      </w:pPr>
      <w:r w:rsidRPr="00654B7D">
        <w:rPr>
          <w:b/>
          <w:bCs/>
        </w:rPr>
        <w:t>Pool Monitor, Vesta</w:t>
      </w:r>
    </w:p>
    <w:p w14:paraId="667F4171" w14:textId="77777777" w:rsidR="00654B7D" w:rsidRPr="00762A95" w:rsidRDefault="00654B7D" w:rsidP="00654B7D">
      <w:pPr>
        <w:pStyle w:val="ListBullet"/>
        <w:numPr>
          <w:ilvl w:val="1"/>
          <w:numId w:val="20"/>
        </w:numPr>
        <w:spacing w:after="0"/>
      </w:pPr>
      <w:r w:rsidRPr="00762A95">
        <w:t>May 2023 to present</w:t>
      </w:r>
    </w:p>
    <w:p w14:paraId="3AFE6E6F" w14:textId="77777777" w:rsidR="00654B7D" w:rsidRPr="00762A95" w:rsidRDefault="00654B7D" w:rsidP="00654B7D">
      <w:pPr>
        <w:pStyle w:val="ListBullet"/>
        <w:numPr>
          <w:ilvl w:val="1"/>
          <w:numId w:val="20"/>
        </w:numPr>
        <w:spacing w:after="0"/>
      </w:pPr>
      <w:r w:rsidRPr="00762A95">
        <w:t>Responsibilities: Checked-in guests and maintained cleanliness of the pool deck.</w:t>
      </w:r>
    </w:p>
    <w:p w14:paraId="2096C09A" w14:textId="77777777" w:rsidR="00003455" w:rsidRDefault="00003455" w:rsidP="00003455"/>
    <w:p w14:paraId="729F641F" w14:textId="2FB4DF34" w:rsidR="00654B7D" w:rsidRDefault="00654B7D" w:rsidP="00003455"/>
    <w:p w14:paraId="5267A9D0" w14:textId="77777777" w:rsidR="00F41BEE" w:rsidRDefault="00000000" w:rsidP="006E0605">
      <w:pPr>
        <w:pStyle w:val="Heading1"/>
      </w:pPr>
      <w:sdt>
        <w:sdtPr>
          <w:id w:val="1513793667"/>
          <w:placeholder>
            <w:docPart w:val="C755D6FC018B4D23B2937BC55B0771DC"/>
          </w:placeholder>
          <w:temporary/>
          <w:showingPlcHdr/>
          <w15:appearance w15:val="hidden"/>
        </w:sdtPr>
        <w:sdtContent>
          <w:r w:rsidR="00F41BEE">
            <w:t>Education</w:t>
          </w:r>
        </w:sdtContent>
      </w:sdt>
    </w:p>
    <w:p w14:paraId="6DEA708B"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4E884BC8" wp14:editId="5DD00967">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830854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06124D1D" w14:textId="7E7095F4" w:rsidR="00654B7D" w:rsidRPr="00654B7D" w:rsidRDefault="00633D9A" w:rsidP="00654B7D">
      <w:pPr>
        <w:numPr>
          <w:ilvl w:val="0"/>
          <w:numId w:val="21"/>
        </w:numPr>
        <w:rPr>
          <w:b/>
          <w:bCs/>
        </w:rPr>
      </w:pPr>
      <w:r w:rsidRPr="00654B7D">
        <w:rPr>
          <w:b/>
          <w:bCs/>
        </w:rPr>
        <w:t>Bachelor of Science</w:t>
      </w:r>
      <w:r w:rsidR="00654B7D" w:rsidRPr="00654B7D">
        <w:rPr>
          <w:b/>
          <w:bCs/>
        </w:rPr>
        <w:t xml:space="preserve"> in Information Technology, Southern Adventist University</w:t>
      </w:r>
    </w:p>
    <w:p w14:paraId="07250EFB" w14:textId="77777777" w:rsidR="00654B7D" w:rsidRPr="00654B7D" w:rsidRDefault="00654B7D" w:rsidP="00654B7D">
      <w:pPr>
        <w:numPr>
          <w:ilvl w:val="1"/>
          <w:numId w:val="21"/>
        </w:numPr>
      </w:pPr>
      <w:r w:rsidRPr="00654B7D">
        <w:t>Anticipated graduation: December 2024</w:t>
      </w:r>
    </w:p>
    <w:p w14:paraId="33BC6490" w14:textId="7418C9A9" w:rsidR="00654B7D" w:rsidRPr="00654B7D" w:rsidRDefault="00654B7D" w:rsidP="00654B7D">
      <w:pPr>
        <w:numPr>
          <w:ilvl w:val="1"/>
          <w:numId w:val="21"/>
        </w:numPr>
      </w:pPr>
      <w:r w:rsidRPr="00654B7D">
        <w:t>Status: Junior</w:t>
      </w:r>
    </w:p>
    <w:p w14:paraId="5D6AB6B0" w14:textId="77777777" w:rsidR="00654B7D" w:rsidRPr="00654B7D" w:rsidRDefault="00654B7D" w:rsidP="00654B7D">
      <w:pPr>
        <w:numPr>
          <w:ilvl w:val="0"/>
          <w:numId w:val="21"/>
        </w:numPr>
        <w:rPr>
          <w:b/>
          <w:bCs/>
        </w:rPr>
      </w:pPr>
      <w:r w:rsidRPr="00654B7D">
        <w:rPr>
          <w:b/>
          <w:bCs/>
        </w:rPr>
        <w:t>High school diploma, Georgia Cumberland Academy</w:t>
      </w:r>
    </w:p>
    <w:p w14:paraId="61EF57A0" w14:textId="77777777" w:rsidR="00654B7D" w:rsidRPr="00654B7D" w:rsidRDefault="00654B7D" w:rsidP="00654B7D">
      <w:pPr>
        <w:numPr>
          <w:ilvl w:val="1"/>
          <w:numId w:val="21"/>
        </w:numPr>
      </w:pPr>
      <w:r w:rsidRPr="00654B7D">
        <w:t>Graduated: May 2021</w:t>
      </w:r>
    </w:p>
    <w:p w14:paraId="36017F39" w14:textId="77777777" w:rsidR="00654B7D" w:rsidRPr="00654B7D" w:rsidRDefault="00654B7D" w:rsidP="00654B7D">
      <w:pPr>
        <w:numPr>
          <w:ilvl w:val="1"/>
          <w:numId w:val="21"/>
        </w:numPr>
      </w:pPr>
      <w:r w:rsidRPr="00654B7D">
        <w:t>College Prep Diploma with honors</w:t>
      </w:r>
    </w:p>
    <w:p w14:paraId="727A8F56" w14:textId="77777777" w:rsidR="00654B7D" w:rsidRPr="00654B7D" w:rsidRDefault="00654B7D" w:rsidP="00654B7D">
      <w:pPr>
        <w:numPr>
          <w:ilvl w:val="1"/>
          <w:numId w:val="21"/>
        </w:numPr>
      </w:pPr>
      <w:r w:rsidRPr="00654B7D">
        <w:t>GCA Scholars</w:t>
      </w:r>
    </w:p>
    <w:p w14:paraId="62D9CA14" w14:textId="03BA9E2E" w:rsidR="00654B7D" w:rsidRPr="00654B7D" w:rsidRDefault="00654B7D" w:rsidP="00654B7D">
      <w:pPr>
        <w:numPr>
          <w:ilvl w:val="1"/>
          <w:numId w:val="21"/>
        </w:numPr>
      </w:pPr>
      <w:r w:rsidRPr="00654B7D">
        <w:t>Played Saxophone in school band</w:t>
      </w:r>
    </w:p>
    <w:p w14:paraId="02E07CE8" w14:textId="77777777" w:rsidR="00003455" w:rsidRDefault="00003455" w:rsidP="00003455"/>
    <w:p w14:paraId="0CB4A0C6" w14:textId="3B23A5F5" w:rsidR="00F41BEE" w:rsidRDefault="00F41BEE" w:rsidP="00633D9A">
      <w:pPr>
        <w:pStyle w:val="ListBullet"/>
        <w:numPr>
          <w:ilvl w:val="0"/>
          <w:numId w:val="0"/>
        </w:numPr>
        <w:ind w:left="288"/>
      </w:pPr>
    </w:p>
    <w:sectPr w:rsidR="00F41BEE" w:rsidSect="00ED598E">
      <w:headerReference w:type="even" r:id="rId14"/>
      <w:headerReference w:type="default" r:id="rId15"/>
      <w:footerReference w:type="even" r:id="rId16"/>
      <w:footerReference w:type="default" r:id="rId17"/>
      <w:headerReference w:type="first" r:id="rId18"/>
      <w:footerReference w:type="first" r:id="rId19"/>
      <w:pgSz w:w="12240" w:h="15840"/>
      <w:pgMar w:top="907" w:right="1512" w:bottom="72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87DEE" w14:textId="77777777" w:rsidR="00E00DD8" w:rsidRDefault="00E00DD8">
      <w:pPr>
        <w:spacing w:after="0"/>
      </w:pPr>
      <w:r>
        <w:separator/>
      </w:r>
    </w:p>
  </w:endnote>
  <w:endnote w:type="continuationSeparator" w:id="0">
    <w:p w14:paraId="1944F430" w14:textId="77777777" w:rsidR="00E00DD8" w:rsidRDefault="00E00DD8">
      <w:pPr>
        <w:spacing w:after="0"/>
      </w:pPr>
      <w:r>
        <w:continuationSeparator/>
      </w:r>
    </w:p>
  </w:endnote>
  <w:endnote w:type="continuationNotice" w:id="1">
    <w:p w14:paraId="30AEA900" w14:textId="77777777" w:rsidR="00E00DD8" w:rsidRDefault="00E00DD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FD8A"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AFDF"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B4F0"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2A618" w14:textId="77777777" w:rsidR="00E00DD8" w:rsidRDefault="00E00DD8">
      <w:pPr>
        <w:spacing w:after="0"/>
      </w:pPr>
      <w:r>
        <w:separator/>
      </w:r>
    </w:p>
  </w:footnote>
  <w:footnote w:type="continuationSeparator" w:id="0">
    <w:p w14:paraId="10E6A987" w14:textId="77777777" w:rsidR="00E00DD8" w:rsidRDefault="00E00DD8">
      <w:pPr>
        <w:spacing w:after="0"/>
      </w:pPr>
      <w:r>
        <w:continuationSeparator/>
      </w:r>
    </w:p>
  </w:footnote>
  <w:footnote w:type="continuationNotice" w:id="1">
    <w:p w14:paraId="7F1A4032" w14:textId="77777777" w:rsidR="00E00DD8" w:rsidRDefault="00E00DD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B385"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86B7"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8E9E7"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90CE0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6B4C75"/>
    <w:multiLevelType w:val="multilevel"/>
    <w:tmpl w:val="DBDAC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40500180"/>
    <w:multiLevelType w:val="multilevel"/>
    <w:tmpl w:val="846ED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E5A3880"/>
    <w:multiLevelType w:val="multilevel"/>
    <w:tmpl w:val="9BE2C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177833">
    <w:abstractNumId w:val="9"/>
  </w:num>
  <w:num w:numId="2" w16cid:durableId="1901402872">
    <w:abstractNumId w:val="9"/>
    <w:lvlOverride w:ilvl="0">
      <w:startOverride w:val="1"/>
    </w:lvlOverride>
  </w:num>
  <w:num w:numId="3" w16cid:durableId="281574554">
    <w:abstractNumId w:val="9"/>
    <w:lvlOverride w:ilvl="0">
      <w:startOverride w:val="1"/>
    </w:lvlOverride>
  </w:num>
  <w:num w:numId="4" w16cid:durableId="167796477">
    <w:abstractNumId w:val="9"/>
    <w:lvlOverride w:ilvl="0">
      <w:startOverride w:val="1"/>
    </w:lvlOverride>
  </w:num>
  <w:num w:numId="5" w16cid:durableId="1338339819">
    <w:abstractNumId w:val="7"/>
  </w:num>
  <w:num w:numId="6" w16cid:durableId="19936686">
    <w:abstractNumId w:val="6"/>
  </w:num>
  <w:num w:numId="7" w16cid:durableId="1468935661">
    <w:abstractNumId w:val="5"/>
  </w:num>
  <w:num w:numId="8" w16cid:durableId="983394390">
    <w:abstractNumId w:val="4"/>
  </w:num>
  <w:num w:numId="9" w16cid:durableId="582762296">
    <w:abstractNumId w:val="8"/>
  </w:num>
  <w:num w:numId="10" w16cid:durableId="941110846">
    <w:abstractNumId w:val="3"/>
  </w:num>
  <w:num w:numId="11" w16cid:durableId="849182097">
    <w:abstractNumId w:val="2"/>
  </w:num>
  <w:num w:numId="12" w16cid:durableId="2121341820">
    <w:abstractNumId w:val="1"/>
  </w:num>
  <w:num w:numId="13" w16cid:durableId="698819911">
    <w:abstractNumId w:val="0"/>
  </w:num>
  <w:num w:numId="14" w16cid:durableId="2079131032">
    <w:abstractNumId w:val="11"/>
  </w:num>
  <w:num w:numId="15" w16cid:durableId="1017736287">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752625622">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83626582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65838837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21244906">
    <w:abstractNumId w:val="13"/>
  </w:num>
  <w:num w:numId="20" w16cid:durableId="812138170">
    <w:abstractNumId w:val="10"/>
  </w:num>
  <w:num w:numId="21" w16cid:durableId="1273242137">
    <w:abstractNumId w:val="14"/>
  </w:num>
  <w:num w:numId="22" w16cid:durableId="858473953">
    <w:abstractNumId w:val="12"/>
  </w:num>
  <w:num w:numId="23" w16cid:durableId="8311419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7D"/>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D355D"/>
    <w:rsid w:val="001046AC"/>
    <w:rsid w:val="0011008C"/>
    <w:rsid w:val="00111371"/>
    <w:rsid w:val="00115037"/>
    <w:rsid w:val="001172E5"/>
    <w:rsid w:val="001274B5"/>
    <w:rsid w:val="00140528"/>
    <w:rsid w:val="001433E3"/>
    <w:rsid w:val="0016014D"/>
    <w:rsid w:val="001608CC"/>
    <w:rsid w:val="0018191F"/>
    <w:rsid w:val="00181FE7"/>
    <w:rsid w:val="00186230"/>
    <w:rsid w:val="001D4B58"/>
    <w:rsid w:val="00200572"/>
    <w:rsid w:val="00262033"/>
    <w:rsid w:val="00271453"/>
    <w:rsid w:val="00276E4F"/>
    <w:rsid w:val="00295104"/>
    <w:rsid w:val="002C0DDD"/>
    <w:rsid w:val="002D59A2"/>
    <w:rsid w:val="00302F19"/>
    <w:rsid w:val="00304507"/>
    <w:rsid w:val="003108DB"/>
    <w:rsid w:val="00331246"/>
    <w:rsid w:val="003319FB"/>
    <w:rsid w:val="00351D1B"/>
    <w:rsid w:val="00357FD0"/>
    <w:rsid w:val="003630D5"/>
    <w:rsid w:val="00374627"/>
    <w:rsid w:val="00380722"/>
    <w:rsid w:val="00394A6D"/>
    <w:rsid w:val="003B2143"/>
    <w:rsid w:val="003C14A1"/>
    <w:rsid w:val="003C38F0"/>
    <w:rsid w:val="003F19B9"/>
    <w:rsid w:val="00400FD0"/>
    <w:rsid w:val="0040118E"/>
    <w:rsid w:val="00420DE9"/>
    <w:rsid w:val="00433CD1"/>
    <w:rsid w:val="00445933"/>
    <w:rsid w:val="004476A1"/>
    <w:rsid w:val="004476B0"/>
    <w:rsid w:val="004A4BFA"/>
    <w:rsid w:val="004D433E"/>
    <w:rsid w:val="004E47F6"/>
    <w:rsid w:val="004E6381"/>
    <w:rsid w:val="004F305A"/>
    <w:rsid w:val="004F7524"/>
    <w:rsid w:val="00504FB9"/>
    <w:rsid w:val="005114E7"/>
    <w:rsid w:val="005338E9"/>
    <w:rsid w:val="00536083"/>
    <w:rsid w:val="00542008"/>
    <w:rsid w:val="005463C0"/>
    <w:rsid w:val="00582E2D"/>
    <w:rsid w:val="005A1CE4"/>
    <w:rsid w:val="005A29F5"/>
    <w:rsid w:val="005A77FC"/>
    <w:rsid w:val="005A7D8A"/>
    <w:rsid w:val="005C2BF4"/>
    <w:rsid w:val="005D49B2"/>
    <w:rsid w:val="005D5D10"/>
    <w:rsid w:val="005E5E55"/>
    <w:rsid w:val="005F04C0"/>
    <w:rsid w:val="00605599"/>
    <w:rsid w:val="00616068"/>
    <w:rsid w:val="00627B1A"/>
    <w:rsid w:val="00633D9A"/>
    <w:rsid w:val="00654B7D"/>
    <w:rsid w:val="006734FD"/>
    <w:rsid w:val="00692F19"/>
    <w:rsid w:val="006953A2"/>
    <w:rsid w:val="006A3D6F"/>
    <w:rsid w:val="006B4315"/>
    <w:rsid w:val="006D236F"/>
    <w:rsid w:val="006E0605"/>
    <w:rsid w:val="006E401C"/>
    <w:rsid w:val="006F0EAE"/>
    <w:rsid w:val="006F2441"/>
    <w:rsid w:val="00711175"/>
    <w:rsid w:val="00712084"/>
    <w:rsid w:val="007148DA"/>
    <w:rsid w:val="007571DC"/>
    <w:rsid w:val="00774126"/>
    <w:rsid w:val="0077621B"/>
    <w:rsid w:val="00781236"/>
    <w:rsid w:val="007941C7"/>
    <w:rsid w:val="007963CE"/>
    <w:rsid w:val="007A7186"/>
    <w:rsid w:val="007D00B3"/>
    <w:rsid w:val="00824550"/>
    <w:rsid w:val="008406FF"/>
    <w:rsid w:val="0084136C"/>
    <w:rsid w:val="00855CA3"/>
    <w:rsid w:val="0086325C"/>
    <w:rsid w:val="00873549"/>
    <w:rsid w:val="00886378"/>
    <w:rsid w:val="00886E4A"/>
    <w:rsid w:val="008916B6"/>
    <w:rsid w:val="008D5413"/>
    <w:rsid w:val="008D5A41"/>
    <w:rsid w:val="008D6A27"/>
    <w:rsid w:val="008E038B"/>
    <w:rsid w:val="008E10EB"/>
    <w:rsid w:val="008E54BE"/>
    <w:rsid w:val="008E5671"/>
    <w:rsid w:val="00912D4C"/>
    <w:rsid w:val="00924DC2"/>
    <w:rsid w:val="0093056E"/>
    <w:rsid w:val="0093754D"/>
    <w:rsid w:val="00950405"/>
    <w:rsid w:val="00950EA4"/>
    <w:rsid w:val="00952F98"/>
    <w:rsid w:val="00956C3B"/>
    <w:rsid w:val="00971892"/>
    <w:rsid w:val="0097323F"/>
    <w:rsid w:val="009757B2"/>
    <w:rsid w:val="009763C8"/>
    <w:rsid w:val="00982EDE"/>
    <w:rsid w:val="00984A35"/>
    <w:rsid w:val="009858B8"/>
    <w:rsid w:val="009B24B9"/>
    <w:rsid w:val="009C2119"/>
    <w:rsid w:val="009C429D"/>
    <w:rsid w:val="009C7FD6"/>
    <w:rsid w:val="009D04EB"/>
    <w:rsid w:val="009D41D9"/>
    <w:rsid w:val="009D5B56"/>
    <w:rsid w:val="009E3475"/>
    <w:rsid w:val="009F2912"/>
    <w:rsid w:val="00A00679"/>
    <w:rsid w:val="00A249B7"/>
    <w:rsid w:val="00A36F7A"/>
    <w:rsid w:val="00A7066C"/>
    <w:rsid w:val="00A70EFD"/>
    <w:rsid w:val="00A8131A"/>
    <w:rsid w:val="00AA2091"/>
    <w:rsid w:val="00AB2C3D"/>
    <w:rsid w:val="00AF3073"/>
    <w:rsid w:val="00B063E6"/>
    <w:rsid w:val="00B15C87"/>
    <w:rsid w:val="00B203B6"/>
    <w:rsid w:val="00B35070"/>
    <w:rsid w:val="00B430AF"/>
    <w:rsid w:val="00B5201C"/>
    <w:rsid w:val="00B5257D"/>
    <w:rsid w:val="00B610B1"/>
    <w:rsid w:val="00B769EE"/>
    <w:rsid w:val="00B8342B"/>
    <w:rsid w:val="00B86516"/>
    <w:rsid w:val="00BB273E"/>
    <w:rsid w:val="00BD735D"/>
    <w:rsid w:val="00C03729"/>
    <w:rsid w:val="00C04033"/>
    <w:rsid w:val="00C30F46"/>
    <w:rsid w:val="00C444AC"/>
    <w:rsid w:val="00C57E43"/>
    <w:rsid w:val="00C6464E"/>
    <w:rsid w:val="00C72B59"/>
    <w:rsid w:val="00C86F4F"/>
    <w:rsid w:val="00C904F1"/>
    <w:rsid w:val="00C9734F"/>
    <w:rsid w:val="00CC75DB"/>
    <w:rsid w:val="00D016ED"/>
    <w:rsid w:val="00D05F48"/>
    <w:rsid w:val="00D241A0"/>
    <w:rsid w:val="00D33143"/>
    <w:rsid w:val="00D37D67"/>
    <w:rsid w:val="00D4111F"/>
    <w:rsid w:val="00D468C9"/>
    <w:rsid w:val="00D52131"/>
    <w:rsid w:val="00D56207"/>
    <w:rsid w:val="00D6278D"/>
    <w:rsid w:val="00D7441A"/>
    <w:rsid w:val="00D757F2"/>
    <w:rsid w:val="00D765AF"/>
    <w:rsid w:val="00D95183"/>
    <w:rsid w:val="00DD4208"/>
    <w:rsid w:val="00DF3D23"/>
    <w:rsid w:val="00E00DD8"/>
    <w:rsid w:val="00E01B82"/>
    <w:rsid w:val="00E23538"/>
    <w:rsid w:val="00E321B6"/>
    <w:rsid w:val="00E45F8D"/>
    <w:rsid w:val="00E71047"/>
    <w:rsid w:val="00E726F0"/>
    <w:rsid w:val="00EA2B92"/>
    <w:rsid w:val="00EC12CE"/>
    <w:rsid w:val="00ED598E"/>
    <w:rsid w:val="00ED7FEB"/>
    <w:rsid w:val="00EE25F3"/>
    <w:rsid w:val="00F37140"/>
    <w:rsid w:val="00F40303"/>
    <w:rsid w:val="00F41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361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654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lemorrison.ne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colemorrison.ne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lemorrison321@icloud.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044\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52A61FA0FB40C4BCC1D8644A68C0C0"/>
        <w:category>
          <w:name w:val="General"/>
          <w:gallery w:val="placeholder"/>
        </w:category>
        <w:types>
          <w:type w:val="bbPlcHdr"/>
        </w:types>
        <w:behaviors>
          <w:behavior w:val="content"/>
        </w:behaviors>
        <w:guid w:val="{7DD6537A-C243-4F12-958C-2508696479A0}"/>
      </w:docPartPr>
      <w:docPartBody>
        <w:p w:rsidR="00F64700" w:rsidRDefault="00F64700">
          <w:pPr>
            <w:pStyle w:val="0752A61FA0FB40C4BCC1D8644A68C0C0"/>
          </w:pPr>
          <w:r>
            <w:t>Experience</w:t>
          </w:r>
        </w:p>
      </w:docPartBody>
    </w:docPart>
    <w:docPart>
      <w:docPartPr>
        <w:name w:val="C755D6FC018B4D23B2937BC55B0771DC"/>
        <w:category>
          <w:name w:val="General"/>
          <w:gallery w:val="placeholder"/>
        </w:category>
        <w:types>
          <w:type w:val="bbPlcHdr"/>
        </w:types>
        <w:behaviors>
          <w:behavior w:val="content"/>
        </w:behaviors>
        <w:guid w:val="{F781B27C-71F0-40A2-B28F-265CDC1ED486}"/>
      </w:docPartPr>
      <w:docPartBody>
        <w:p w:rsidR="00F64700" w:rsidRDefault="00F64700">
          <w:pPr>
            <w:pStyle w:val="C755D6FC018B4D23B2937BC55B0771D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1E"/>
    <w:rsid w:val="0095179C"/>
    <w:rsid w:val="00AA571E"/>
    <w:rsid w:val="00F6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52A61FA0FB40C4BCC1D8644A68C0C0">
    <w:name w:val="0752A61FA0FB40C4BCC1D8644A68C0C0"/>
  </w:style>
  <w:style w:type="paragraph" w:customStyle="1" w:styleId="C755D6FC018B4D23B2937BC55B0771DC">
    <w:name w:val="C755D6FC018B4D23B2937BC55B0771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991BFD84A59AE46AAF10474B306F550" ma:contentTypeVersion="13" ma:contentTypeDescription="Create a new document." ma:contentTypeScope="" ma:versionID="e088bb8acc50717928eec31e6b2f911e">
  <xsd:schema xmlns:xsd="http://www.w3.org/2001/XMLSchema" xmlns:xs="http://www.w3.org/2001/XMLSchema" xmlns:p="http://schemas.microsoft.com/office/2006/metadata/properties" xmlns:ns3="0ceb22ee-5fd8-487a-a3ed-4b399a01e490" xmlns:ns4="133a8769-3863-4ed4-ad27-161c5c5c3f3a" targetNamespace="http://schemas.microsoft.com/office/2006/metadata/properties" ma:root="true" ma:fieldsID="97b901e92092f49f6cbbb713e75c5f1b" ns3:_="" ns4:_="">
    <xsd:import namespace="0ceb22ee-5fd8-487a-a3ed-4b399a01e490"/>
    <xsd:import namespace="133a8769-3863-4ed4-ad27-161c5c5c3f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b22ee-5fd8-487a-a3ed-4b399a01e4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3a8769-3863-4ed4-ad27-161c5c5c3f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0ceb22ee-5fd8-487a-a3ed-4b399a01e490" xsi:nil="true"/>
    <_activity xmlns="0ceb22ee-5fd8-487a-a3ed-4b399a01e490" xsi:nil="true"/>
  </documentManagement>
</p:properties>
</file>

<file path=customXml/itemProps1.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2.xml><?xml version="1.0" encoding="utf-8"?>
<ds:datastoreItem xmlns:ds="http://schemas.openxmlformats.org/officeDocument/2006/customXml" ds:itemID="{5FFE8615-5E92-482A-884C-2E625F938EF8}">
  <ds:schemaRefs>
    <ds:schemaRef ds:uri="http://schemas.openxmlformats.org/officeDocument/2006/bibliography"/>
  </ds:schemaRefs>
</ds:datastoreItem>
</file>

<file path=customXml/itemProps3.xml><?xml version="1.0" encoding="utf-8"?>
<ds:datastoreItem xmlns:ds="http://schemas.openxmlformats.org/officeDocument/2006/customXml" ds:itemID="{CF381387-3821-415C-9A76-8CC5D508E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b22ee-5fd8-487a-a3ed-4b399a01e490"/>
    <ds:schemaRef ds:uri="133a8769-3863-4ed4-ad27-161c5c5c3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0ceb22ee-5fd8-487a-a3ed-4b399a01e490"/>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resume.dotx</Template>
  <TotalTime>0</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2023-06-01T18:51:00Z</dcterms:created>
  <dcterms:modified xsi:type="dcterms:W3CDTF">2023-06-01T18:58:00Z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0x010100A991BFD84A59AE46AAF10474B306F550</vt:lpwstr>
  </property>
</Properties>
</file>